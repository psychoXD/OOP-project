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18F" w:rsidRDefault="003945AB">
      <w:pPr>
        <w:rPr>
          <w:b/>
        </w:rPr>
      </w:pPr>
      <w:r>
        <w:rPr>
          <w:b/>
        </w:rPr>
        <w:t>Actor: Admin</w:t>
      </w:r>
    </w:p>
    <w:p w:rsidR="003945AB" w:rsidRDefault="003945AB">
      <w:r w:rsidRPr="00ED1EF4">
        <w:rPr>
          <w:i/>
        </w:rPr>
        <w:t>Name:</w:t>
      </w:r>
      <w:r>
        <w:t xml:space="preserve"> Add Class</w:t>
      </w:r>
    </w:p>
    <w:p w:rsidR="00E67DA4" w:rsidRDefault="006D0E3B" w:rsidP="00ED1EF4">
      <w:pPr>
        <w:pStyle w:val="ListParagraph"/>
        <w:numPr>
          <w:ilvl w:val="0"/>
          <w:numId w:val="1"/>
        </w:numPr>
      </w:pPr>
      <w:r>
        <w:t>Admin</w:t>
      </w:r>
      <w:r w:rsidR="00E67DA4">
        <w:t xml:space="preserve"> enters the ‘Add’ tab and selects ‘Class’.</w:t>
      </w:r>
    </w:p>
    <w:p w:rsidR="00ED1EF4" w:rsidRDefault="006D0E3B" w:rsidP="00ED1EF4">
      <w:pPr>
        <w:pStyle w:val="ListParagraph"/>
        <w:numPr>
          <w:ilvl w:val="0"/>
          <w:numId w:val="1"/>
        </w:numPr>
      </w:pPr>
      <w:r>
        <w:t>Admin</w:t>
      </w:r>
      <w:r w:rsidR="00ED1EF4">
        <w:t xml:space="preserve"> ins</w:t>
      </w:r>
      <w:r w:rsidR="002776D8">
        <w:t>erts</w:t>
      </w:r>
      <w:r w:rsidR="00E67DA4">
        <w:t xml:space="preserve"> a</w:t>
      </w:r>
      <w:r w:rsidR="002776D8">
        <w:t xml:space="preserve"> class name, department,</w:t>
      </w:r>
      <w:r w:rsidR="00ED1EF4">
        <w:t xml:space="preserve"> class times</w:t>
      </w:r>
      <w:r w:rsidR="002776D8">
        <w:t>,</w:t>
      </w:r>
      <w:r w:rsidR="00286EF7">
        <w:t xml:space="preserve"> room number,</w:t>
      </w:r>
      <w:r w:rsidR="002776D8">
        <w:t xml:space="preserve"> and a staff number </w:t>
      </w:r>
      <w:r w:rsidR="00ED1EF4">
        <w:t>into a query.</w:t>
      </w:r>
    </w:p>
    <w:p w:rsidR="00ED1EF4" w:rsidRDefault="00ED1EF4" w:rsidP="00ED1EF4">
      <w:pPr>
        <w:pStyle w:val="ListParagraph"/>
        <w:numPr>
          <w:ilvl w:val="0"/>
          <w:numId w:val="1"/>
        </w:numPr>
      </w:pPr>
      <w:r>
        <w:t>System creates a unique ID for the class</w:t>
      </w:r>
      <w:r w:rsidR="00E67DA4">
        <w:t xml:space="preserve"> (the section umber)</w:t>
      </w:r>
      <w:r>
        <w:t>.</w:t>
      </w:r>
    </w:p>
    <w:p w:rsidR="00ED1EF4" w:rsidRDefault="00ED1EF4" w:rsidP="00ED1EF4">
      <w:pPr>
        <w:pStyle w:val="ListParagraph"/>
        <w:ind w:left="0"/>
      </w:pPr>
      <w:r w:rsidRPr="00ED1EF4">
        <w:rPr>
          <w:i/>
        </w:rPr>
        <w:t>Input</w:t>
      </w:r>
      <w:r>
        <w:t>:</w:t>
      </w:r>
      <w:r w:rsidR="00286EF7">
        <w:t xml:space="preserve"> </w:t>
      </w:r>
      <w:proofErr w:type="spellStart"/>
      <w:r w:rsidR="00286EF7">
        <w:t>CourseID</w:t>
      </w:r>
      <w:proofErr w:type="spellEnd"/>
      <w:r w:rsidR="00286EF7">
        <w:t xml:space="preserve">, time, </w:t>
      </w:r>
      <w:proofErr w:type="spellStart"/>
      <w:r w:rsidR="00286EF7">
        <w:t>roomNumber</w:t>
      </w:r>
      <w:proofErr w:type="spellEnd"/>
    </w:p>
    <w:p w:rsidR="00ED1EF4" w:rsidRPr="00E67DA4" w:rsidRDefault="00ED1EF4" w:rsidP="00ED1EF4">
      <w:pPr>
        <w:pStyle w:val="ListParagraph"/>
        <w:ind w:left="0"/>
      </w:pPr>
      <w:r>
        <w:rPr>
          <w:i/>
        </w:rPr>
        <w:t>Output:</w:t>
      </w:r>
      <w:r w:rsidR="00E67DA4">
        <w:rPr>
          <w:i/>
        </w:rPr>
        <w:t xml:space="preserve"> </w:t>
      </w:r>
      <w:r w:rsidR="00E67DA4">
        <w:t>A message stating completion, and shows the new section number</w:t>
      </w:r>
    </w:p>
    <w:p w:rsidR="00F75085" w:rsidRPr="00ED1EF4" w:rsidRDefault="00F75085" w:rsidP="00ED1EF4">
      <w:pPr>
        <w:pStyle w:val="ListParagraph"/>
        <w:ind w:left="0"/>
        <w:rPr>
          <w:i/>
        </w:rPr>
      </w:pPr>
    </w:p>
    <w:p w:rsidR="003945AB" w:rsidRDefault="003945AB">
      <w:r w:rsidRPr="00ED1EF4">
        <w:rPr>
          <w:i/>
        </w:rPr>
        <w:t>Name</w:t>
      </w:r>
      <w:r>
        <w:t>: Modify Class</w:t>
      </w:r>
    </w:p>
    <w:p w:rsidR="00ED1EF4" w:rsidRDefault="006D0E3B" w:rsidP="00ED1EF4">
      <w:pPr>
        <w:pStyle w:val="ListParagraph"/>
        <w:numPr>
          <w:ilvl w:val="0"/>
          <w:numId w:val="2"/>
        </w:numPr>
      </w:pPr>
      <w:r>
        <w:t>Admin</w:t>
      </w:r>
      <w:r w:rsidR="00E67DA4">
        <w:t xml:space="preserve"> enters the ‘Modify’ tab, and selects ‘Class’</w:t>
      </w:r>
    </w:p>
    <w:p w:rsidR="00ED1EF4" w:rsidRDefault="006D0E3B" w:rsidP="00ED1EF4">
      <w:pPr>
        <w:pStyle w:val="ListParagraph"/>
        <w:numPr>
          <w:ilvl w:val="0"/>
          <w:numId w:val="2"/>
        </w:numPr>
      </w:pPr>
      <w:r>
        <w:t>Admin</w:t>
      </w:r>
      <w:r w:rsidR="00C92074">
        <w:t xml:space="preserve"> inputs the section number of the class, and the system opens all data on that class.</w:t>
      </w:r>
    </w:p>
    <w:p w:rsidR="00C92074" w:rsidRDefault="006D0E3B" w:rsidP="00ED1EF4">
      <w:pPr>
        <w:pStyle w:val="ListParagraph"/>
        <w:numPr>
          <w:ilvl w:val="0"/>
          <w:numId w:val="2"/>
        </w:numPr>
      </w:pPr>
      <w:r>
        <w:t>Admin</w:t>
      </w:r>
      <w:r w:rsidR="00C92074">
        <w:t xml:space="preserve"> selects any data within that class and modifies it as needed. All changes are cascaded to its dependencies.</w:t>
      </w:r>
    </w:p>
    <w:p w:rsidR="00ED1EF4" w:rsidRDefault="00ED1EF4" w:rsidP="00ED1EF4">
      <w:pPr>
        <w:pStyle w:val="ListParagraph"/>
        <w:ind w:left="0"/>
      </w:pPr>
      <w:r w:rsidRPr="00ED1EF4">
        <w:rPr>
          <w:i/>
        </w:rPr>
        <w:t>Input</w:t>
      </w:r>
      <w:r>
        <w:t>:</w:t>
      </w:r>
      <w:r w:rsidR="00C92074">
        <w:t xml:space="preserve"> </w:t>
      </w:r>
      <w:r w:rsidR="00E67DA4">
        <w:t xml:space="preserve"> a section number</w:t>
      </w:r>
    </w:p>
    <w:p w:rsidR="00ED1EF4" w:rsidRPr="00C92074" w:rsidRDefault="00ED1EF4" w:rsidP="00ED1EF4">
      <w:pPr>
        <w:pStyle w:val="ListParagraph"/>
        <w:ind w:left="0"/>
      </w:pPr>
      <w:r>
        <w:rPr>
          <w:i/>
        </w:rPr>
        <w:t>Output:</w:t>
      </w:r>
      <w:r w:rsidR="00C92074">
        <w:rPr>
          <w:i/>
        </w:rPr>
        <w:t xml:space="preserve"> </w:t>
      </w:r>
      <w:r w:rsidR="00C92074">
        <w:t>A dialogue box that relays all modifications to the database.</w:t>
      </w:r>
    </w:p>
    <w:p w:rsidR="00F75085" w:rsidRPr="00ED1EF4" w:rsidRDefault="00F75085" w:rsidP="00ED1EF4">
      <w:pPr>
        <w:pStyle w:val="ListParagraph"/>
        <w:ind w:left="0"/>
        <w:rPr>
          <w:i/>
        </w:rPr>
      </w:pPr>
    </w:p>
    <w:p w:rsidR="00ED1EF4" w:rsidRDefault="003945AB" w:rsidP="00ED1EF4">
      <w:r w:rsidRPr="00ED1EF4">
        <w:rPr>
          <w:i/>
        </w:rPr>
        <w:t>Name</w:t>
      </w:r>
      <w:r>
        <w:t>: Remove Class</w:t>
      </w:r>
      <w:r w:rsidR="00ED1EF4" w:rsidRPr="00ED1EF4">
        <w:t xml:space="preserve"> </w:t>
      </w:r>
    </w:p>
    <w:p w:rsidR="00E67DA4" w:rsidRDefault="006D0E3B" w:rsidP="00ED1EF4">
      <w:pPr>
        <w:pStyle w:val="ListParagraph"/>
        <w:numPr>
          <w:ilvl w:val="0"/>
          <w:numId w:val="3"/>
        </w:numPr>
      </w:pPr>
      <w:r>
        <w:t>Admin</w:t>
      </w:r>
      <w:r w:rsidR="00E67DA4">
        <w:t xml:space="preserve"> enters the ‘Delete’ tab and selects ‘Class’</w:t>
      </w:r>
    </w:p>
    <w:p w:rsidR="00ED1EF4" w:rsidRDefault="006D0E3B" w:rsidP="00ED1EF4">
      <w:pPr>
        <w:pStyle w:val="ListParagraph"/>
        <w:numPr>
          <w:ilvl w:val="0"/>
          <w:numId w:val="3"/>
        </w:numPr>
      </w:pPr>
      <w:r>
        <w:t>Admin</w:t>
      </w:r>
      <w:r w:rsidR="00C92074">
        <w:t xml:space="preserve"> inputs a section number into a new dialogue box.</w:t>
      </w:r>
      <w:r w:rsidR="00E67DA4">
        <w:t xml:space="preserve"> The system asks for confirmation.</w:t>
      </w:r>
    </w:p>
    <w:p w:rsidR="00ED1EF4" w:rsidRDefault="00C92074" w:rsidP="00ED1EF4">
      <w:pPr>
        <w:pStyle w:val="ListParagraph"/>
        <w:numPr>
          <w:ilvl w:val="0"/>
          <w:numId w:val="3"/>
        </w:numPr>
      </w:pPr>
      <w:r>
        <w:t>The system deletes the class</w:t>
      </w:r>
      <w:r w:rsidR="00911C1F">
        <w:t xml:space="preserve"> and</w:t>
      </w:r>
      <w:r>
        <w:t xml:space="preserve"> modifies all </w:t>
      </w:r>
      <w:r w:rsidR="00911C1F">
        <w:t xml:space="preserve">dependent </w:t>
      </w:r>
      <w:r>
        <w:t>data to NULL</w:t>
      </w:r>
    </w:p>
    <w:p w:rsidR="00ED1EF4" w:rsidRDefault="00ED1EF4" w:rsidP="00ED1EF4">
      <w:pPr>
        <w:pStyle w:val="ListParagraph"/>
        <w:ind w:left="0"/>
      </w:pPr>
      <w:r w:rsidRPr="00ED1EF4">
        <w:rPr>
          <w:i/>
        </w:rPr>
        <w:t>Input</w:t>
      </w:r>
      <w:r>
        <w:t>:</w:t>
      </w:r>
      <w:r w:rsidR="00C92074">
        <w:t xml:space="preserve"> a section number</w:t>
      </w:r>
    </w:p>
    <w:p w:rsidR="003945AB" w:rsidRPr="00C92074" w:rsidRDefault="00ED1EF4" w:rsidP="00ED1EF4">
      <w:pPr>
        <w:pStyle w:val="ListParagraph"/>
        <w:ind w:left="0"/>
      </w:pPr>
      <w:r>
        <w:rPr>
          <w:i/>
        </w:rPr>
        <w:t>Output:</w:t>
      </w:r>
      <w:r w:rsidR="00C92074">
        <w:rPr>
          <w:i/>
        </w:rPr>
        <w:t xml:space="preserve"> </w:t>
      </w:r>
      <w:r w:rsidR="00C92074">
        <w:t>a box stating the deletion.</w:t>
      </w:r>
    </w:p>
    <w:p w:rsidR="00F75085" w:rsidRPr="00ED1EF4" w:rsidRDefault="00F75085" w:rsidP="00ED1EF4">
      <w:pPr>
        <w:pStyle w:val="ListParagraph"/>
        <w:ind w:left="0"/>
        <w:rPr>
          <w:i/>
        </w:rPr>
      </w:pPr>
    </w:p>
    <w:p w:rsidR="006D0E3B" w:rsidRDefault="006D0E3B">
      <w:pPr>
        <w:spacing w:after="160" w:line="259" w:lineRule="auto"/>
        <w:rPr>
          <w:i/>
        </w:rPr>
      </w:pPr>
      <w:r>
        <w:rPr>
          <w:i/>
        </w:rPr>
        <w:br w:type="page"/>
      </w:r>
    </w:p>
    <w:p w:rsidR="00ED1EF4" w:rsidRPr="006D0E3B" w:rsidRDefault="003945AB" w:rsidP="006D0E3B">
      <w:pPr>
        <w:spacing w:after="160" w:line="259" w:lineRule="auto"/>
        <w:rPr>
          <w:i/>
        </w:rPr>
      </w:pPr>
      <w:r w:rsidRPr="00ED1EF4">
        <w:rPr>
          <w:i/>
        </w:rPr>
        <w:lastRenderedPageBreak/>
        <w:t>Name</w:t>
      </w:r>
      <w:r>
        <w:t>: Add Teacher</w:t>
      </w:r>
      <w:r w:rsidR="00ED1EF4" w:rsidRPr="00ED1EF4">
        <w:t xml:space="preserve"> </w:t>
      </w:r>
    </w:p>
    <w:p w:rsidR="00E67DA4" w:rsidRDefault="006D0E3B" w:rsidP="00E67DA4">
      <w:pPr>
        <w:pStyle w:val="ListParagraph"/>
        <w:numPr>
          <w:ilvl w:val="0"/>
          <w:numId w:val="4"/>
        </w:numPr>
      </w:pPr>
      <w:r>
        <w:t>Admin</w:t>
      </w:r>
      <w:r w:rsidR="00E67DA4">
        <w:t xml:space="preserve"> enters the ‘Add’ tab and selects ‘</w:t>
      </w:r>
      <w:r w:rsidR="00E67DA4">
        <w:t>Teacher’</w:t>
      </w:r>
      <w:r w:rsidR="00E67DA4">
        <w:t>.</w:t>
      </w:r>
    </w:p>
    <w:p w:rsidR="00C92074" w:rsidRDefault="006D0E3B" w:rsidP="00C92074">
      <w:pPr>
        <w:pStyle w:val="ListParagraph"/>
        <w:numPr>
          <w:ilvl w:val="0"/>
          <w:numId w:val="4"/>
        </w:numPr>
      </w:pPr>
      <w:r>
        <w:t>Admin</w:t>
      </w:r>
      <w:r w:rsidR="00C92074">
        <w:t xml:space="preserve"> inputs a first name, last name, and department that teacher is joining in.</w:t>
      </w:r>
    </w:p>
    <w:p w:rsidR="00C92074" w:rsidRDefault="00C92074" w:rsidP="00C92074">
      <w:pPr>
        <w:pStyle w:val="ListParagraph"/>
        <w:numPr>
          <w:ilvl w:val="0"/>
          <w:numId w:val="4"/>
        </w:numPr>
      </w:pPr>
      <w:r>
        <w:t>System generates a unique staff ID for the new addition.</w:t>
      </w:r>
    </w:p>
    <w:p w:rsidR="00ED1EF4" w:rsidRDefault="00ED1EF4" w:rsidP="00ED1EF4">
      <w:pPr>
        <w:pStyle w:val="ListParagraph"/>
        <w:ind w:left="0"/>
      </w:pPr>
      <w:r w:rsidRPr="00ED1EF4">
        <w:rPr>
          <w:i/>
        </w:rPr>
        <w:t>Input</w:t>
      </w:r>
      <w:r>
        <w:t>:</w:t>
      </w:r>
      <w:r w:rsidR="00C92074">
        <w:t xml:space="preserve"> A first name, last name, and a department</w:t>
      </w:r>
    </w:p>
    <w:p w:rsidR="003945AB" w:rsidRPr="00C92074" w:rsidRDefault="00ED1EF4" w:rsidP="00ED1EF4">
      <w:pPr>
        <w:pStyle w:val="ListParagraph"/>
        <w:ind w:left="0"/>
      </w:pPr>
      <w:r>
        <w:rPr>
          <w:i/>
        </w:rPr>
        <w:t>Output:</w:t>
      </w:r>
      <w:r w:rsidR="00C92074">
        <w:rPr>
          <w:i/>
        </w:rPr>
        <w:t xml:space="preserve"> </w:t>
      </w:r>
      <w:r w:rsidR="00C92074">
        <w:t>a message of completion.</w:t>
      </w:r>
    </w:p>
    <w:p w:rsidR="00F75085" w:rsidRPr="00ED1EF4" w:rsidRDefault="00F75085" w:rsidP="00ED1EF4">
      <w:pPr>
        <w:pStyle w:val="ListParagraph"/>
        <w:ind w:left="0"/>
        <w:rPr>
          <w:i/>
        </w:rPr>
      </w:pPr>
    </w:p>
    <w:p w:rsidR="00ED1EF4" w:rsidRDefault="003945AB" w:rsidP="00ED1EF4">
      <w:r w:rsidRPr="00ED1EF4">
        <w:rPr>
          <w:i/>
        </w:rPr>
        <w:t>Name</w:t>
      </w:r>
      <w:r>
        <w:t>: Modify Teacher</w:t>
      </w:r>
      <w:r w:rsidR="00ED1EF4" w:rsidRPr="00ED1EF4">
        <w:t xml:space="preserve"> </w:t>
      </w:r>
    </w:p>
    <w:p w:rsidR="001E5053" w:rsidRDefault="006D0E3B" w:rsidP="001E5053">
      <w:pPr>
        <w:pStyle w:val="ListParagraph"/>
        <w:numPr>
          <w:ilvl w:val="0"/>
          <w:numId w:val="28"/>
        </w:numPr>
      </w:pPr>
      <w:r>
        <w:t>Admin</w:t>
      </w:r>
      <w:r w:rsidR="001E5053">
        <w:t xml:space="preserve"> enters the ‘Modify’ tab, and selects ‘</w:t>
      </w:r>
      <w:r w:rsidR="001E5053">
        <w:t>Teacher</w:t>
      </w:r>
      <w:r w:rsidR="001E5053">
        <w:t>’</w:t>
      </w:r>
    </w:p>
    <w:p w:rsidR="001E5053" w:rsidRDefault="006D0E3B" w:rsidP="001E5053">
      <w:pPr>
        <w:pStyle w:val="ListParagraph"/>
        <w:numPr>
          <w:ilvl w:val="0"/>
          <w:numId w:val="28"/>
        </w:numPr>
      </w:pPr>
      <w:r>
        <w:t>Admin</w:t>
      </w:r>
      <w:r w:rsidR="001E5053">
        <w:t xml:space="preserve"> inputs the </w:t>
      </w:r>
      <w:r w:rsidR="001E5053">
        <w:t>teacher’s staff ID</w:t>
      </w:r>
      <w:r w:rsidR="001E5053">
        <w:t xml:space="preserve">, and the system opens all data on that </w:t>
      </w:r>
      <w:r w:rsidR="001E5053">
        <w:t>teacher</w:t>
      </w:r>
      <w:r w:rsidR="001E5053">
        <w:t>.</w:t>
      </w:r>
    </w:p>
    <w:p w:rsidR="001E5053" w:rsidRDefault="006D0E3B" w:rsidP="001E5053">
      <w:pPr>
        <w:pStyle w:val="ListParagraph"/>
        <w:numPr>
          <w:ilvl w:val="0"/>
          <w:numId w:val="28"/>
        </w:numPr>
      </w:pPr>
      <w:r>
        <w:t>Admin</w:t>
      </w:r>
      <w:r w:rsidR="001E5053">
        <w:t xml:space="preserve"> selects any data within </w:t>
      </w:r>
      <w:r w:rsidR="001E5053">
        <w:t xml:space="preserve">and </w:t>
      </w:r>
      <w:r w:rsidR="001E5053">
        <w:t>modifies it as needed. All changes are cascaded to its dependencies.</w:t>
      </w:r>
    </w:p>
    <w:p w:rsidR="001E5053" w:rsidRDefault="001E5053" w:rsidP="001E5053">
      <w:pPr>
        <w:pStyle w:val="ListParagraph"/>
        <w:ind w:left="0"/>
      </w:pPr>
      <w:r w:rsidRPr="00ED1EF4">
        <w:rPr>
          <w:i/>
        </w:rPr>
        <w:t>Input</w:t>
      </w:r>
      <w:r>
        <w:t xml:space="preserve">:  </w:t>
      </w:r>
      <w:r>
        <w:t>a staff ID</w:t>
      </w:r>
    </w:p>
    <w:p w:rsidR="001E5053" w:rsidRPr="00C92074" w:rsidRDefault="001E5053" w:rsidP="001E5053">
      <w:pPr>
        <w:pStyle w:val="ListParagraph"/>
        <w:ind w:left="0"/>
      </w:pPr>
      <w:r>
        <w:rPr>
          <w:i/>
        </w:rPr>
        <w:t xml:space="preserve">Output: </w:t>
      </w:r>
      <w:r>
        <w:t>A dialogue box that relays all modifications to the database.</w:t>
      </w:r>
    </w:p>
    <w:p w:rsidR="00ED1EF4" w:rsidRPr="00ED1EF4" w:rsidRDefault="00ED1EF4" w:rsidP="00ED1EF4">
      <w:pPr>
        <w:pStyle w:val="ListParagraph"/>
        <w:ind w:left="0"/>
        <w:rPr>
          <w:i/>
        </w:rPr>
      </w:pPr>
    </w:p>
    <w:p w:rsidR="00ED1EF4" w:rsidRDefault="003945AB" w:rsidP="00ED1EF4">
      <w:r w:rsidRPr="00ED1EF4">
        <w:rPr>
          <w:i/>
        </w:rPr>
        <w:t>Name</w:t>
      </w:r>
      <w:r>
        <w:t>: Remove Teacher</w:t>
      </w:r>
      <w:r w:rsidR="00ED1EF4" w:rsidRPr="00ED1EF4">
        <w:t xml:space="preserve"> </w:t>
      </w:r>
    </w:p>
    <w:p w:rsidR="00911C1F" w:rsidRDefault="006D0E3B" w:rsidP="00911C1F">
      <w:pPr>
        <w:pStyle w:val="ListParagraph"/>
        <w:numPr>
          <w:ilvl w:val="0"/>
          <w:numId w:val="30"/>
        </w:numPr>
      </w:pPr>
      <w:r>
        <w:t>Admin</w:t>
      </w:r>
      <w:r w:rsidR="00911C1F">
        <w:t xml:space="preserve"> enters the ‘Delete’ tab and selects ‘</w:t>
      </w:r>
      <w:r w:rsidR="00911C1F">
        <w:t>Teacher’.</w:t>
      </w:r>
    </w:p>
    <w:p w:rsidR="00911C1F" w:rsidRDefault="006D0E3B" w:rsidP="00911C1F">
      <w:pPr>
        <w:pStyle w:val="ListParagraph"/>
        <w:numPr>
          <w:ilvl w:val="0"/>
          <w:numId w:val="30"/>
        </w:numPr>
      </w:pPr>
      <w:r>
        <w:t>Admin</w:t>
      </w:r>
      <w:r w:rsidR="00911C1F">
        <w:t xml:space="preserve"> inputs a </w:t>
      </w:r>
      <w:r w:rsidR="00911C1F">
        <w:t>staff ID</w:t>
      </w:r>
      <w:r w:rsidR="00911C1F">
        <w:t xml:space="preserve"> into a new dialogue box. The system asks for confirmation.</w:t>
      </w:r>
    </w:p>
    <w:p w:rsidR="00911C1F" w:rsidRDefault="00911C1F" w:rsidP="00911C1F">
      <w:pPr>
        <w:pStyle w:val="ListParagraph"/>
        <w:numPr>
          <w:ilvl w:val="0"/>
          <w:numId w:val="30"/>
        </w:numPr>
      </w:pPr>
      <w:r>
        <w:t>The system d</w:t>
      </w:r>
      <w:r>
        <w:t>eletes the class</w:t>
      </w:r>
      <w:r w:rsidR="00E514CB">
        <w:t xml:space="preserve"> and</w:t>
      </w:r>
      <w:r>
        <w:t xml:space="preserve"> modifies all dependent</w:t>
      </w:r>
      <w:r>
        <w:t xml:space="preserve"> data to NULL</w:t>
      </w:r>
      <w:r w:rsidR="00E514CB">
        <w:t>.</w:t>
      </w:r>
    </w:p>
    <w:p w:rsidR="00911C1F" w:rsidRDefault="00911C1F" w:rsidP="00911C1F">
      <w:pPr>
        <w:pStyle w:val="ListParagraph"/>
        <w:ind w:left="0"/>
      </w:pPr>
      <w:r w:rsidRPr="00ED1EF4">
        <w:rPr>
          <w:i/>
        </w:rPr>
        <w:t>Input</w:t>
      </w:r>
      <w:r>
        <w:t>: a section number</w:t>
      </w:r>
    </w:p>
    <w:p w:rsidR="00911C1F" w:rsidRPr="00C92074" w:rsidRDefault="00911C1F" w:rsidP="00911C1F">
      <w:pPr>
        <w:pStyle w:val="ListParagraph"/>
        <w:ind w:left="0"/>
      </w:pPr>
      <w:r>
        <w:rPr>
          <w:i/>
        </w:rPr>
        <w:t xml:space="preserve">Output: </w:t>
      </w:r>
      <w:r>
        <w:t>a box stating the deletion.</w:t>
      </w:r>
    </w:p>
    <w:p w:rsidR="00F75085" w:rsidRPr="00ED1EF4" w:rsidRDefault="00F75085" w:rsidP="00ED1EF4">
      <w:pPr>
        <w:pStyle w:val="ListParagraph"/>
        <w:ind w:left="0"/>
        <w:rPr>
          <w:i/>
        </w:rPr>
      </w:pPr>
    </w:p>
    <w:p w:rsidR="00F75085" w:rsidRDefault="003945AB" w:rsidP="00F75085">
      <w:r w:rsidRPr="00ED1EF4">
        <w:rPr>
          <w:i/>
        </w:rPr>
        <w:t>Name</w:t>
      </w:r>
      <w:r>
        <w:t>: Add Student</w:t>
      </w:r>
      <w:r w:rsidR="00F75085" w:rsidRPr="00F75085">
        <w:t xml:space="preserve"> </w:t>
      </w:r>
    </w:p>
    <w:p w:rsidR="00E67DA4" w:rsidRDefault="006D0E3B" w:rsidP="00E67DA4">
      <w:pPr>
        <w:pStyle w:val="ListParagraph"/>
        <w:numPr>
          <w:ilvl w:val="0"/>
          <w:numId w:val="7"/>
        </w:numPr>
      </w:pPr>
      <w:r>
        <w:t>Admin</w:t>
      </w:r>
      <w:r w:rsidR="00E67DA4">
        <w:t xml:space="preserve"> enters the ‘Add’ tab and selects ‘</w:t>
      </w:r>
      <w:r w:rsidR="00E67DA4">
        <w:t>Student</w:t>
      </w:r>
      <w:r w:rsidR="00E67DA4">
        <w:t>’.</w:t>
      </w:r>
    </w:p>
    <w:p w:rsidR="00F75085" w:rsidRDefault="006D0E3B" w:rsidP="00F75085">
      <w:pPr>
        <w:pStyle w:val="ListParagraph"/>
        <w:numPr>
          <w:ilvl w:val="0"/>
          <w:numId w:val="7"/>
        </w:numPr>
      </w:pPr>
      <w:r>
        <w:t>Admin</w:t>
      </w:r>
      <w:r w:rsidR="00911C1F">
        <w:t xml:space="preserve"> enters in the first and last name into the dialogue box.</w:t>
      </w:r>
    </w:p>
    <w:p w:rsidR="00911C1F" w:rsidRDefault="00911C1F" w:rsidP="00F75085">
      <w:pPr>
        <w:pStyle w:val="ListParagraph"/>
        <w:numPr>
          <w:ilvl w:val="0"/>
          <w:numId w:val="7"/>
        </w:numPr>
      </w:pPr>
      <w:r>
        <w:t>The system generates a new student ID.</w:t>
      </w:r>
    </w:p>
    <w:p w:rsidR="00F75085" w:rsidRDefault="00F75085" w:rsidP="00F75085">
      <w:pPr>
        <w:pStyle w:val="ListParagraph"/>
        <w:ind w:left="0"/>
      </w:pPr>
      <w:r w:rsidRPr="00ED1EF4">
        <w:rPr>
          <w:i/>
        </w:rPr>
        <w:t>Input</w:t>
      </w:r>
      <w:r>
        <w:t>:</w:t>
      </w:r>
      <w:r w:rsidR="00911C1F">
        <w:t xml:space="preserve"> A first name and last name</w:t>
      </w:r>
    </w:p>
    <w:p w:rsidR="003945AB" w:rsidRPr="00911C1F" w:rsidRDefault="00F75085" w:rsidP="00F75085">
      <w:pPr>
        <w:pStyle w:val="ListParagraph"/>
        <w:ind w:left="0"/>
      </w:pPr>
      <w:r>
        <w:rPr>
          <w:i/>
        </w:rPr>
        <w:t>Output:</w:t>
      </w:r>
      <w:r w:rsidR="00911C1F">
        <w:rPr>
          <w:i/>
        </w:rPr>
        <w:t xml:space="preserve"> </w:t>
      </w:r>
      <w:r w:rsidR="00911C1F">
        <w:t>a box stating the completion, and shows the new student ID.</w:t>
      </w:r>
    </w:p>
    <w:p w:rsidR="001E5053" w:rsidRDefault="001E5053">
      <w:pPr>
        <w:spacing w:after="160" w:line="259" w:lineRule="auto"/>
        <w:rPr>
          <w:i/>
        </w:rPr>
      </w:pPr>
      <w:r>
        <w:rPr>
          <w:i/>
        </w:rPr>
        <w:br w:type="page"/>
      </w:r>
    </w:p>
    <w:p w:rsidR="00F75085" w:rsidRDefault="003945AB" w:rsidP="00F75085">
      <w:r w:rsidRPr="00ED1EF4">
        <w:rPr>
          <w:i/>
        </w:rPr>
        <w:lastRenderedPageBreak/>
        <w:t>Name</w:t>
      </w:r>
      <w:r>
        <w:t>: Modify Student</w:t>
      </w:r>
      <w:r w:rsidR="00F75085" w:rsidRPr="00F75085">
        <w:t xml:space="preserve"> </w:t>
      </w:r>
    </w:p>
    <w:p w:rsidR="001E5053" w:rsidRDefault="006D0E3B" w:rsidP="001E5053">
      <w:pPr>
        <w:pStyle w:val="ListParagraph"/>
        <w:numPr>
          <w:ilvl w:val="0"/>
          <w:numId w:val="29"/>
        </w:numPr>
      </w:pPr>
      <w:r>
        <w:t>Admin</w:t>
      </w:r>
      <w:r w:rsidR="001E5053">
        <w:t xml:space="preserve"> enters the ‘Modify’ tab, and selects ‘</w:t>
      </w:r>
      <w:r w:rsidR="001E5053">
        <w:t>Student’</w:t>
      </w:r>
    </w:p>
    <w:p w:rsidR="001E5053" w:rsidRDefault="006D0E3B" w:rsidP="001E5053">
      <w:pPr>
        <w:pStyle w:val="ListParagraph"/>
        <w:numPr>
          <w:ilvl w:val="0"/>
          <w:numId w:val="29"/>
        </w:numPr>
      </w:pPr>
      <w:r>
        <w:t>Admin</w:t>
      </w:r>
      <w:r w:rsidR="001E5053">
        <w:t xml:space="preserve"> inputs the </w:t>
      </w:r>
      <w:r w:rsidR="001E5053">
        <w:t>student’s ID</w:t>
      </w:r>
      <w:r w:rsidR="001E5053">
        <w:t>, and the system opens</w:t>
      </w:r>
      <w:r w:rsidR="001E5053">
        <w:t xml:space="preserve"> all data on that student</w:t>
      </w:r>
      <w:r w:rsidR="001E5053">
        <w:t>.</w:t>
      </w:r>
    </w:p>
    <w:p w:rsidR="001E5053" w:rsidRDefault="006D0E3B" w:rsidP="001E5053">
      <w:pPr>
        <w:pStyle w:val="ListParagraph"/>
        <w:numPr>
          <w:ilvl w:val="0"/>
          <w:numId w:val="29"/>
        </w:numPr>
      </w:pPr>
      <w:r>
        <w:t>Admin</w:t>
      </w:r>
      <w:r w:rsidR="001E5053">
        <w:t xml:space="preserve"> selects any data within and modifies it as needed. All changes are cascaded to its dependencies.</w:t>
      </w:r>
    </w:p>
    <w:p w:rsidR="001E5053" w:rsidRDefault="001E5053" w:rsidP="001E5053">
      <w:pPr>
        <w:pStyle w:val="ListParagraph"/>
        <w:ind w:left="0"/>
      </w:pPr>
      <w:r w:rsidRPr="00ED1EF4">
        <w:rPr>
          <w:i/>
        </w:rPr>
        <w:t>Input</w:t>
      </w:r>
      <w:r>
        <w:t xml:space="preserve">:  a </w:t>
      </w:r>
      <w:r>
        <w:t>student ID</w:t>
      </w:r>
    </w:p>
    <w:p w:rsidR="001E5053" w:rsidRPr="00C92074" w:rsidRDefault="001E5053" w:rsidP="001E5053">
      <w:pPr>
        <w:pStyle w:val="ListParagraph"/>
        <w:ind w:left="0"/>
      </w:pPr>
      <w:r>
        <w:rPr>
          <w:i/>
        </w:rPr>
        <w:t xml:space="preserve">Output: </w:t>
      </w:r>
      <w:r>
        <w:t>A dialogue box that relays all modifications to the database.</w:t>
      </w:r>
    </w:p>
    <w:p w:rsidR="00F75085" w:rsidRPr="00F75085" w:rsidRDefault="00F75085" w:rsidP="00F75085">
      <w:pPr>
        <w:pStyle w:val="ListParagraph"/>
        <w:ind w:left="0"/>
        <w:rPr>
          <w:i/>
        </w:rPr>
      </w:pPr>
    </w:p>
    <w:p w:rsidR="00F75085" w:rsidRDefault="003945AB" w:rsidP="00F75085">
      <w:r w:rsidRPr="00ED1EF4">
        <w:rPr>
          <w:i/>
        </w:rPr>
        <w:t>Name</w:t>
      </w:r>
      <w:r>
        <w:t>: Remove Student</w:t>
      </w:r>
      <w:r w:rsidR="00F75085" w:rsidRPr="00F75085">
        <w:t xml:space="preserve"> </w:t>
      </w:r>
    </w:p>
    <w:p w:rsidR="00E514CB" w:rsidRDefault="006D0E3B" w:rsidP="00E514CB">
      <w:pPr>
        <w:pStyle w:val="ListParagraph"/>
        <w:numPr>
          <w:ilvl w:val="0"/>
          <w:numId w:val="31"/>
        </w:numPr>
      </w:pPr>
      <w:r>
        <w:t>Admin</w:t>
      </w:r>
      <w:r w:rsidR="00E514CB">
        <w:t xml:space="preserve"> enters the ‘Delete’ tab and selects ‘</w:t>
      </w:r>
      <w:r w:rsidR="00E514CB">
        <w:t>Student’</w:t>
      </w:r>
      <w:r w:rsidR="00E514CB">
        <w:t>.</w:t>
      </w:r>
    </w:p>
    <w:p w:rsidR="00E514CB" w:rsidRDefault="006D0E3B" w:rsidP="00E514CB">
      <w:pPr>
        <w:pStyle w:val="ListParagraph"/>
        <w:numPr>
          <w:ilvl w:val="0"/>
          <w:numId w:val="31"/>
        </w:numPr>
      </w:pPr>
      <w:r>
        <w:t>Admin</w:t>
      </w:r>
      <w:r w:rsidR="00E514CB">
        <w:t xml:space="preserve"> inputs a </w:t>
      </w:r>
      <w:r w:rsidR="00E514CB">
        <w:t>student</w:t>
      </w:r>
      <w:r w:rsidR="00E514CB">
        <w:t xml:space="preserve"> ID into a new dialogue box. The system asks for confirmation.</w:t>
      </w:r>
    </w:p>
    <w:p w:rsidR="00E514CB" w:rsidRDefault="00E514CB" w:rsidP="00E514CB">
      <w:pPr>
        <w:pStyle w:val="ListParagraph"/>
        <w:numPr>
          <w:ilvl w:val="0"/>
          <w:numId w:val="31"/>
        </w:numPr>
      </w:pPr>
      <w:r>
        <w:t xml:space="preserve">The system deletes the </w:t>
      </w:r>
      <w:r>
        <w:t xml:space="preserve">student data </w:t>
      </w:r>
      <w:r>
        <w:t>modifies all dependent data to NULL</w:t>
      </w:r>
    </w:p>
    <w:p w:rsidR="00E514CB" w:rsidRDefault="00E514CB" w:rsidP="00E514CB">
      <w:pPr>
        <w:pStyle w:val="ListParagraph"/>
        <w:ind w:left="0"/>
      </w:pPr>
      <w:r w:rsidRPr="00ED1EF4">
        <w:rPr>
          <w:i/>
        </w:rPr>
        <w:t>Input</w:t>
      </w:r>
      <w:r>
        <w:t>:</w:t>
      </w:r>
      <w:r>
        <w:t xml:space="preserve"> a student ID</w:t>
      </w:r>
    </w:p>
    <w:p w:rsidR="00E514CB" w:rsidRPr="00C92074" w:rsidRDefault="00E514CB" w:rsidP="00E514CB">
      <w:pPr>
        <w:pStyle w:val="ListParagraph"/>
        <w:ind w:left="0"/>
      </w:pPr>
      <w:r>
        <w:rPr>
          <w:i/>
        </w:rPr>
        <w:t xml:space="preserve">Output: </w:t>
      </w:r>
      <w:r>
        <w:t>a box stating the deletion.</w:t>
      </w:r>
    </w:p>
    <w:p w:rsidR="00ED1EF4" w:rsidRDefault="00ED1EF4">
      <w:pPr>
        <w:rPr>
          <w:b/>
        </w:rPr>
      </w:pPr>
    </w:p>
    <w:p w:rsidR="00F75085" w:rsidRDefault="00F75085">
      <w:pPr>
        <w:rPr>
          <w:b/>
        </w:rPr>
      </w:pPr>
    </w:p>
    <w:p w:rsidR="003945AB" w:rsidRDefault="003945AB">
      <w:pPr>
        <w:rPr>
          <w:b/>
        </w:rPr>
      </w:pPr>
      <w:r>
        <w:rPr>
          <w:b/>
        </w:rPr>
        <w:t>Actor: Teacher</w:t>
      </w:r>
    </w:p>
    <w:p w:rsidR="00F75085" w:rsidRDefault="003945AB" w:rsidP="00F75085">
      <w:r w:rsidRPr="00ED1EF4">
        <w:rPr>
          <w:i/>
        </w:rPr>
        <w:t>Name</w:t>
      </w:r>
      <w:r>
        <w:t>: Add Assignment</w:t>
      </w:r>
      <w:r w:rsidR="00F75085" w:rsidRPr="00F75085">
        <w:t xml:space="preserve"> </w:t>
      </w:r>
    </w:p>
    <w:p w:rsidR="00F75085" w:rsidRDefault="00E514CB" w:rsidP="00F75085">
      <w:pPr>
        <w:pStyle w:val="ListParagraph"/>
        <w:numPr>
          <w:ilvl w:val="0"/>
          <w:numId w:val="10"/>
        </w:numPr>
      </w:pPr>
      <w:r>
        <w:t>Teacher</w:t>
      </w:r>
      <w:r w:rsidR="006D0E3B">
        <w:t xml:space="preserve"> selects button to “Add an Assignment</w:t>
      </w:r>
      <w:r w:rsidR="00C408D1">
        <w:t>”.</w:t>
      </w:r>
    </w:p>
    <w:p w:rsidR="00F75085" w:rsidRDefault="006D0E3B" w:rsidP="00F75085">
      <w:pPr>
        <w:pStyle w:val="ListParagraph"/>
        <w:numPr>
          <w:ilvl w:val="0"/>
          <w:numId w:val="10"/>
        </w:numPr>
      </w:pPr>
      <w:r>
        <w:t>The system opens a dialogue box, and the teacher enters a name for the assignment, and enters the assignment instructions into a second box</w:t>
      </w:r>
      <w:r w:rsidR="00C408D1">
        <w:t>, and a due date</w:t>
      </w:r>
      <w:r>
        <w:t>. Additionally, the teacher may attach any documents to the assignment.</w:t>
      </w:r>
    </w:p>
    <w:p w:rsidR="006D0E3B" w:rsidRDefault="006D0E3B" w:rsidP="00F75085">
      <w:pPr>
        <w:pStyle w:val="ListParagraph"/>
        <w:numPr>
          <w:ilvl w:val="0"/>
          <w:numId w:val="10"/>
        </w:numPr>
      </w:pPr>
      <w:r>
        <w:t>The system sends this to the database and creates a connection to any created documents (somehow).</w:t>
      </w:r>
    </w:p>
    <w:p w:rsidR="00F75085" w:rsidRDefault="00F75085" w:rsidP="00F75085">
      <w:pPr>
        <w:pStyle w:val="ListParagraph"/>
        <w:ind w:left="0"/>
      </w:pPr>
      <w:r w:rsidRPr="00ED1EF4">
        <w:rPr>
          <w:i/>
        </w:rPr>
        <w:t>Input</w:t>
      </w:r>
      <w:r>
        <w:t>:</w:t>
      </w:r>
      <w:r w:rsidR="006D0E3B">
        <w:t xml:space="preserve"> An assignment name, assignment instructions,</w:t>
      </w:r>
      <w:r w:rsidR="00C408D1">
        <w:t xml:space="preserve"> a due date,</w:t>
      </w:r>
      <w:bookmarkStart w:id="0" w:name="_GoBack"/>
      <w:bookmarkEnd w:id="0"/>
      <w:r w:rsidR="006D0E3B">
        <w:t xml:space="preserve"> and optionally one or multiple documents.</w:t>
      </w:r>
    </w:p>
    <w:p w:rsidR="003945AB" w:rsidRPr="006D0E3B" w:rsidRDefault="00F75085" w:rsidP="00F75085">
      <w:pPr>
        <w:pStyle w:val="ListParagraph"/>
        <w:ind w:left="0"/>
      </w:pPr>
      <w:r>
        <w:rPr>
          <w:i/>
        </w:rPr>
        <w:t>Output:</w:t>
      </w:r>
      <w:r w:rsidR="006D0E3B">
        <w:t xml:space="preserve"> a message of completion.</w:t>
      </w:r>
    </w:p>
    <w:p w:rsidR="00F75085" w:rsidRPr="00F75085" w:rsidRDefault="00F75085" w:rsidP="00F75085">
      <w:pPr>
        <w:pStyle w:val="ListParagraph"/>
        <w:ind w:left="0"/>
        <w:rPr>
          <w:i/>
        </w:rPr>
      </w:pPr>
    </w:p>
    <w:p w:rsidR="006D0E3B" w:rsidRDefault="006D0E3B" w:rsidP="00F75085">
      <w:pPr>
        <w:rPr>
          <w:i/>
        </w:rPr>
      </w:pPr>
    </w:p>
    <w:p w:rsidR="00F75085" w:rsidRDefault="003945AB" w:rsidP="00F75085">
      <w:r w:rsidRPr="00ED1EF4">
        <w:rPr>
          <w:i/>
        </w:rPr>
        <w:lastRenderedPageBreak/>
        <w:t>Name</w:t>
      </w:r>
      <w:r>
        <w:t>: Grade Assignment</w:t>
      </w:r>
      <w:r w:rsidR="00F75085" w:rsidRPr="00F75085">
        <w:t xml:space="preserve"> </w:t>
      </w:r>
    </w:p>
    <w:p w:rsidR="00F75085" w:rsidRDefault="00C408D1" w:rsidP="00F75085">
      <w:pPr>
        <w:pStyle w:val="ListParagraph"/>
        <w:numPr>
          <w:ilvl w:val="0"/>
          <w:numId w:val="11"/>
        </w:numPr>
      </w:pPr>
      <w:r>
        <w:t xml:space="preserve">Teacher opens a list of all </w:t>
      </w:r>
      <w:proofErr w:type="spellStart"/>
      <w:r>
        <w:t>submittedassignments</w:t>
      </w:r>
      <w:proofErr w:type="spellEnd"/>
      <w:r>
        <w:t>.</w:t>
      </w:r>
    </w:p>
    <w:p w:rsidR="00F75085" w:rsidRDefault="00F75085" w:rsidP="00F75085">
      <w:pPr>
        <w:pStyle w:val="ListParagraph"/>
        <w:numPr>
          <w:ilvl w:val="0"/>
          <w:numId w:val="11"/>
        </w:numPr>
      </w:pPr>
      <w:r>
        <w:t>System creates a unique ID for the class.</w:t>
      </w:r>
    </w:p>
    <w:p w:rsidR="00F75085" w:rsidRDefault="00F75085" w:rsidP="00F75085">
      <w:pPr>
        <w:pStyle w:val="ListParagraph"/>
        <w:ind w:left="0"/>
      </w:pPr>
      <w:r w:rsidRPr="00ED1EF4">
        <w:rPr>
          <w:i/>
        </w:rPr>
        <w:t>Input</w:t>
      </w:r>
      <w:r>
        <w:t>:</w:t>
      </w:r>
    </w:p>
    <w:p w:rsidR="003945AB" w:rsidRDefault="00F75085" w:rsidP="00F75085">
      <w:pPr>
        <w:pStyle w:val="ListParagraph"/>
        <w:ind w:left="0"/>
        <w:rPr>
          <w:i/>
        </w:rPr>
      </w:pPr>
      <w:r>
        <w:rPr>
          <w:i/>
        </w:rPr>
        <w:t>Output:</w:t>
      </w:r>
    </w:p>
    <w:p w:rsidR="00F75085" w:rsidRPr="00F75085" w:rsidRDefault="00F75085" w:rsidP="00F75085">
      <w:pPr>
        <w:pStyle w:val="ListParagraph"/>
        <w:ind w:left="0"/>
        <w:rPr>
          <w:i/>
        </w:rPr>
      </w:pPr>
    </w:p>
    <w:p w:rsidR="00F75085" w:rsidRDefault="003945AB" w:rsidP="00F75085">
      <w:r w:rsidRPr="00ED1EF4">
        <w:rPr>
          <w:i/>
        </w:rPr>
        <w:t>Name</w:t>
      </w:r>
      <w:r w:rsidR="00405159">
        <w:t>: Modify Assignment</w:t>
      </w:r>
      <w:r w:rsidR="00F75085" w:rsidRPr="00F75085">
        <w:t xml:space="preserve"> </w:t>
      </w:r>
    </w:p>
    <w:p w:rsidR="00F75085" w:rsidRDefault="00F75085" w:rsidP="00F75085">
      <w:pPr>
        <w:pStyle w:val="ListParagraph"/>
        <w:numPr>
          <w:ilvl w:val="0"/>
          <w:numId w:val="12"/>
        </w:numPr>
      </w:pPr>
      <w:r>
        <w:t>Actor inserts class name, department, and class times into a query.</w:t>
      </w:r>
    </w:p>
    <w:p w:rsidR="00F75085" w:rsidRDefault="00F75085" w:rsidP="00F75085">
      <w:pPr>
        <w:pStyle w:val="ListParagraph"/>
        <w:numPr>
          <w:ilvl w:val="0"/>
          <w:numId w:val="12"/>
        </w:numPr>
      </w:pPr>
      <w:r>
        <w:t>System creates a unique ID for the class.</w:t>
      </w:r>
    </w:p>
    <w:p w:rsidR="00F75085" w:rsidRDefault="00F75085" w:rsidP="00F75085">
      <w:pPr>
        <w:pStyle w:val="ListParagraph"/>
        <w:ind w:left="0"/>
      </w:pPr>
      <w:r w:rsidRPr="00ED1EF4">
        <w:rPr>
          <w:i/>
        </w:rPr>
        <w:t>Input</w:t>
      </w:r>
      <w:r>
        <w:t>:</w:t>
      </w:r>
    </w:p>
    <w:p w:rsidR="003945AB" w:rsidRDefault="00F75085" w:rsidP="00F75085">
      <w:pPr>
        <w:pStyle w:val="ListParagraph"/>
        <w:ind w:left="0"/>
        <w:rPr>
          <w:i/>
        </w:rPr>
      </w:pPr>
      <w:r>
        <w:rPr>
          <w:i/>
        </w:rPr>
        <w:t>Output:</w:t>
      </w:r>
    </w:p>
    <w:p w:rsidR="00F75085" w:rsidRPr="00F75085" w:rsidRDefault="00F75085" w:rsidP="00F75085">
      <w:pPr>
        <w:pStyle w:val="ListParagraph"/>
        <w:ind w:left="0"/>
        <w:rPr>
          <w:i/>
        </w:rPr>
      </w:pPr>
    </w:p>
    <w:p w:rsidR="00F75085" w:rsidRDefault="00405159" w:rsidP="00F75085">
      <w:r w:rsidRPr="00ED1EF4">
        <w:rPr>
          <w:i/>
        </w:rPr>
        <w:t>Name</w:t>
      </w:r>
      <w:r>
        <w:t>: Modify Grade</w:t>
      </w:r>
      <w:r w:rsidR="00F75085" w:rsidRPr="00F75085">
        <w:t xml:space="preserve"> </w:t>
      </w:r>
    </w:p>
    <w:p w:rsidR="00F75085" w:rsidRDefault="00F75085" w:rsidP="00F75085">
      <w:pPr>
        <w:pStyle w:val="ListParagraph"/>
        <w:numPr>
          <w:ilvl w:val="0"/>
          <w:numId w:val="13"/>
        </w:numPr>
      </w:pPr>
      <w:r>
        <w:t>Actor inserts class name, department, and class times into a query.</w:t>
      </w:r>
    </w:p>
    <w:p w:rsidR="00F75085" w:rsidRDefault="00F75085" w:rsidP="00F75085">
      <w:pPr>
        <w:pStyle w:val="ListParagraph"/>
        <w:numPr>
          <w:ilvl w:val="0"/>
          <w:numId w:val="13"/>
        </w:numPr>
      </w:pPr>
      <w:r>
        <w:t>System creates a unique ID for the class.</w:t>
      </w:r>
    </w:p>
    <w:p w:rsidR="00F75085" w:rsidRDefault="00F75085" w:rsidP="00F75085">
      <w:pPr>
        <w:pStyle w:val="ListParagraph"/>
        <w:ind w:left="0"/>
      </w:pPr>
      <w:r w:rsidRPr="00ED1EF4">
        <w:rPr>
          <w:i/>
        </w:rPr>
        <w:t>Input</w:t>
      </w:r>
      <w:r>
        <w:t>:</w:t>
      </w:r>
    </w:p>
    <w:p w:rsidR="00405159" w:rsidRDefault="00F75085" w:rsidP="00F75085">
      <w:pPr>
        <w:pStyle w:val="ListParagraph"/>
        <w:ind w:left="0"/>
        <w:rPr>
          <w:i/>
        </w:rPr>
      </w:pPr>
      <w:r>
        <w:rPr>
          <w:i/>
        </w:rPr>
        <w:t>Output:</w:t>
      </w:r>
    </w:p>
    <w:p w:rsidR="00F75085" w:rsidRPr="00F75085" w:rsidRDefault="00F75085" w:rsidP="00F75085">
      <w:pPr>
        <w:pStyle w:val="ListParagraph"/>
        <w:ind w:left="0"/>
        <w:rPr>
          <w:i/>
        </w:rPr>
      </w:pPr>
    </w:p>
    <w:p w:rsidR="00F75085" w:rsidRDefault="00405159" w:rsidP="00F75085">
      <w:r w:rsidRPr="00ED1EF4">
        <w:rPr>
          <w:i/>
        </w:rPr>
        <w:t>Name</w:t>
      </w:r>
      <w:r>
        <w:t>: Remove Assignment</w:t>
      </w:r>
      <w:r w:rsidR="00F75085" w:rsidRPr="00F75085">
        <w:t xml:space="preserve"> </w:t>
      </w:r>
    </w:p>
    <w:p w:rsidR="00F75085" w:rsidRDefault="00F75085" w:rsidP="00F75085">
      <w:pPr>
        <w:pStyle w:val="ListParagraph"/>
        <w:numPr>
          <w:ilvl w:val="0"/>
          <w:numId w:val="14"/>
        </w:numPr>
      </w:pPr>
      <w:r>
        <w:t>Actor inserts class name, department, and class times into a query.</w:t>
      </w:r>
    </w:p>
    <w:p w:rsidR="00F75085" w:rsidRDefault="00F75085" w:rsidP="00F75085">
      <w:pPr>
        <w:pStyle w:val="ListParagraph"/>
        <w:numPr>
          <w:ilvl w:val="0"/>
          <w:numId w:val="14"/>
        </w:numPr>
      </w:pPr>
      <w:r>
        <w:t>System creates a unique ID for the class.</w:t>
      </w:r>
    </w:p>
    <w:p w:rsidR="00F75085" w:rsidRDefault="00F75085" w:rsidP="00F75085">
      <w:pPr>
        <w:pStyle w:val="ListParagraph"/>
        <w:ind w:left="0"/>
      </w:pPr>
      <w:r w:rsidRPr="00ED1EF4">
        <w:rPr>
          <w:i/>
        </w:rPr>
        <w:t>Input</w:t>
      </w:r>
      <w:r>
        <w:t>:</w:t>
      </w:r>
    </w:p>
    <w:p w:rsidR="00405159" w:rsidRDefault="00F75085" w:rsidP="00F75085">
      <w:pPr>
        <w:pStyle w:val="ListParagraph"/>
        <w:ind w:left="0"/>
        <w:rPr>
          <w:i/>
        </w:rPr>
      </w:pPr>
      <w:r>
        <w:rPr>
          <w:i/>
        </w:rPr>
        <w:t>Output:</w:t>
      </w:r>
    </w:p>
    <w:p w:rsidR="00F75085" w:rsidRPr="00F75085" w:rsidRDefault="00F75085" w:rsidP="00F75085">
      <w:pPr>
        <w:pStyle w:val="ListParagraph"/>
        <w:ind w:left="0"/>
        <w:rPr>
          <w:i/>
        </w:rPr>
      </w:pPr>
    </w:p>
    <w:p w:rsidR="00F75085" w:rsidRDefault="00405159" w:rsidP="00F75085">
      <w:r w:rsidRPr="00ED1EF4">
        <w:rPr>
          <w:i/>
        </w:rPr>
        <w:t>Name</w:t>
      </w:r>
      <w:r>
        <w:t>: Remove Grade</w:t>
      </w:r>
      <w:r w:rsidR="00F75085" w:rsidRPr="00F75085">
        <w:t xml:space="preserve"> </w:t>
      </w:r>
    </w:p>
    <w:p w:rsidR="00F75085" w:rsidRDefault="00F75085" w:rsidP="00F75085">
      <w:pPr>
        <w:pStyle w:val="ListParagraph"/>
        <w:numPr>
          <w:ilvl w:val="0"/>
          <w:numId w:val="21"/>
        </w:numPr>
      </w:pPr>
      <w:r>
        <w:t>Actor inserts class name, department, and class times into a query.</w:t>
      </w:r>
    </w:p>
    <w:p w:rsidR="00F75085" w:rsidRDefault="00F75085" w:rsidP="00F75085">
      <w:pPr>
        <w:pStyle w:val="ListParagraph"/>
        <w:numPr>
          <w:ilvl w:val="0"/>
          <w:numId w:val="21"/>
        </w:numPr>
      </w:pPr>
      <w:r>
        <w:t>System creates a unique ID for the class.</w:t>
      </w:r>
    </w:p>
    <w:p w:rsidR="00F75085" w:rsidRDefault="00F75085" w:rsidP="00F75085">
      <w:pPr>
        <w:pStyle w:val="ListParagraph"/>
        <w:ind w:left="0"/>
      </w:pPr>
      <w:r w:rsidRPr="00ED1EF4">
        <w:rPr>
          <w:i/>
        </w:rPr>
        <w:t>Input</w:t>
      </w:r>
      <w:r>
        <w:t>:</w:t>
      </w:r>
    </w:p>
    <w:p w:rsidR="00405159" w:rsidRDefault="00F75085" w:rsidP="00F75085">
      <w:pPr>
        <w:pStyle w:val="ListParagraph"/>
        <w:ind w:left="0"/>
        <w:rPr>
          <w:i/>
        </w:rPr>
      </w:pPr>
      <w:r>
        <w:rPr>
          <w:i/>
        </w:rPr>
        <w:t>Output:</w:t>
      </w:r>
    </w:p>
    <w:p w:rsidR="00F75085" w:rsidRPr="00F75085" w:rsidRDefault="00F75085" w:rsidP="00F75085">
      <w:pPr>
        <w:pStyle w:val="ListParagraph"/>
        <w:ind w:left="0"/>
        <w:rPr>
          <w:i/>
        </w:rPr>
      </w:pPr>
    </w:p>
    <w:p w:rsidR="00F75085" w:rsidRDefault="009227ED" w:rsidP="00F75085">
      <w:r w:rsidRPr="00ED1EF4">
        <w:rPr>
          <w:i/>
        </w:rPr>
        <w:t>Name</w:t>
      </w:r>
      <w:r>
        <w:t>: View Class Roster</w:t>
      </w:r>
      <w:r w:rsidR="00F75085" w:rsidRPr="00F75085">
        <w:t xml:space="preserve"> </w:t>
      </w:r>
    </w:p>
    <w:p w:rsidR="00F75085" w:rsidRDefault="00F75085" w:rsidP="00F75085">
      <w:pPr>
        <w:pStyle w:val="ListParagraph"/>
        <w:numPr>
          <w:ilvl w:val="0"/>
          <w:numId w:val="22"/>
        </w:numPr>
      </w:pPr>
      <w:r>
        <w:t>Actor inserts class name, department, and class times into a query.</w:t>
      </w:r>
    </w:p>
    <w:p w:rsidR="00F75085" w:rsidRDefault="00F75085" w:rsidP="00F75085">
      <w:pPr>
        <w:pStyle w:val="ListParagraph"/>
        <w:numPr>
          <w:ilvl w:val="0"/>
          <w:numId w:val="22"/>
        </w:numPr>
      </w:pPr>
      <w:r>
        <w:t>System creates a unique ID for the class.</w:t>
      </w:r>
    </w:p>
    <w:p w:rsidR="00F75085" w:rsidRDefault="00F75085" w:rsidP="00F75085">
      <w:pPr>
        <w:pStyle w:val="ListParagraph"/>
        <w:ind w:left="0"/>
      </w:pPr>
      <w:r w:rsidRPr="00ED1EF4">
        <w:rPr>
          <w:i/>
        </w:rPr>
        <w:t>Input</w:t>
      </w:r>
      <w:r>
        <w:t>:</w:t>
      </w:r>
    </w:p>
    <w:p w:rsidR="00405159" w:rsidRDefault="00F75085" w:rsidP="00F75085">
      <w:pPr>
        <w:pStyle w:val="ListParagraph"/>
        <w:ind w:left="0"/>
        <w:rPr>
          <w:i/>
        </w:rPr>
      </w:pPr>
      <w:r>
        <w:rPr>
          <w:i/>
        </w:rPr>
        <w:t>Output:</w:t>
      </w:r>
    </w:p>
    <w:p w:rsidR="00F75085" w:rsidRPr="00F75085" w:rsidRDefault="00F75085" w:rsidP="00F75085">
      <w:pPr>
        <w:pStyle w:val="ListParagraph"/>
        <w:ind w:left="0"/>
        <w:rPr>
          <w:i/>
        </w:rPr>
      </w:pPr>
    </w:p>
    <w:p w:rsidR="00F75085" w:rsidRDefault="005736CF" w:rsidP="00F75085">
      <w:r w:rsidRPr="00ED1EF4">
        <w:rPr>
          <w:i/>
        </w:rPr>
        <w:t>Name</w:t>
      </w:r>
      <w:r>
        <w:t xml:space="preserve">: </w:t>
      </w:r>
      <w:r w:rsidR="009227ED">
        <w:t>View Assignments</w:t>
      </w:r>
      <w:r w:rsidR="00F75085" w:rsidRPr="00F75085">
        <w:t xml:space="preserve"> </w:t>
      </w:r>
    </w:p>
    <w:p w:rsidR="00F75085" w:rsidRDefault="00F75085" w:rsidP="00F75085">
      <w:pPr>
        <w:pStyle w:val="ListParagraph"/>
        <w:numPr>
          <w:ilvl w:val="0"/>
          <w:numId w:val="23"/>
        </w:numPr>
      </w:pPr>
      <w:r>
        <w:t>Actor inserts class name, department, and class times into a query.</w:t>
      </w:r>
    </w:p>
    <w:p w:rsidR="00F75085" w:rsidRDefault="00F75085" w:rsidP="00F75085">
      <w:pPr>
        <w:pStyle w:val="ListParagraph"/>
        <w:numPr>
          <w:ilvl w:val="0"/>
          <w:numId w:val="23"/>
        </w:numPr>
      </w:pPr>
      <w:r>
        <w:t>System creates a unique ID for the class.</w:t>
      </w:r>
    </w:p>
    <w:p w:rsidR="00F75085" w:rsidRDefault="00F75085" w:rsidP="00F75085">
      <w:pPr>
        <w:pStyle w:val="ListParagraph"/>
        <w:ind w:left="0"/>
      </w:pPr>
      <w:r w:rsidRPr="00ED1EF4">
        <w:rPr>
          <w:i/>
        </w:rPr>
        <w:t>Input</w:t>
      </w:r>
      <w:r>
        <w:t>:</w:t>
      </w:r>
    </w:p>
    <w:p w:rsidR="005736CF" w:rsidRDefault="00F75085" w:rsidP="00F75085">
      <w:pPr>
        <w:pStyle w:val="ListParagraph"/>
        <w:ind w:left="0"/>
        <w:rPr>
          <w:i/>
        </w:rPr>
      </w:pPr>
      <w:r>
        <w:rPr>
          <w:i/>
        </w:rPr>
        <w:t>Output:</w:t>
      </w:r>
    </w:p>
    <w:p w:rsidR="00F75085" w:rsidRPr="00F75085" w:rsidRDefault="00F75085" w:rsidP="00F75085">
      <w:pPr>
        <w:pStyle w:val="ListParagraph"/>
        <w:ind w:left="0"/>
        <w:rPr>
          <w:i/>
        </w:rPr>
      </w:pPr>
    </w:p>
    <w:p w:rsidR="00F75085" w:rsidRDefault="00ED1EF4" w:rsidP="00F75085">
      <w:r w:rsidRPr="00ED1EF4">
        <w:rPr>
          <w:i/>
        </w:rPr>
        <w:t>Name</w:t>
      </w:r>
      <w:r>
        <w:t>: Upload File</w:t>
      </w:r>
      <w:r w:rsidR="00F75085" w:rsidRPr="00F75085">
        <w:t xml:space="preserve"> </w:t>
      </w:r>
    </w:p>
    <w:p w:rsidR="00F75085" w:rsidRDefault="00F75085" w:rsidP="00F75085">
      <w:pPr>
        <w:pStyle w:val="ListParagraph"/>
        <w:numPr>
          <w:ilvl w:val="0"/>
          <w:numId w:val="24"/>
        </w:numPr>
      </w:pPr>
      <w:r>
        <w:t>Actor inserts class name, department, and class times into a query.</w:t>
      </w:r>
    </w:p>
    <w:p w:rsidR="00F75085" w:rsidRDefault="00F75085" w:rsidP="00F75085">
      <w:pPr>
        <w:pStyle w:val="ListParagraph"/>
        <w:numPr>
          <w:ilvl w:val="0"/>
          <w:numId w:val="24"/>
        </w:numPr>
      </w:pPr>
      <w:r>
        <w:t>System creates a unique ID for the class.</w:t>
      </w:r>
    </w:p>
    <w:p w:rsidR="00F75085" w:rsidRDefault="00F75085" w:rsidP="00F75085">
      <w:pPr>
        <w:pStyle w:val="ListParagraph"/>
        <w:ind w:left="0"/>
      </w:pPr>
      <w:r w:rsidRPr="00ED1EF4">
        <w:rPr>
          <w:i/>
        </w:rPr>
        <w:t>Input</w:t>
      </w:r>
      <w:r>
        <w:t>:</w:t>
      </w:r>
    </w:p>
    <w:p w:rsidR="00ED1EF4" w:rsidRDefault="00F75085" w:rsidP="00F75085">
      <w:pPr>
        <w:pStyle w:val="ListParagraph"/>
        <w:ind w:left="0"/>
        <w:rPr>
          <w:i/>
        </w:rPr>
      </w:pPr>
      <w:r>
        <w:rPr>
          <w:i/>
        </w:rPr>
        <w:t>Output:</w:t>
      </w:r>
    </w:p>
    <w:p w:rsidR="00F75085" w:rsidRPr="00F75085" w:rsidRDefault="00F75085" w:rsidP="00F75085">
      <w:pPr>
        <w:pStyle w:val="ListParagraph"/>
        <w:ind w:left="0"/>
        <w:rPr>
          <w:i/>
        </w:rPr>
      </w:pPr>
    </w:p>
    <w:p w:rsidR="00F75085" w:rsidRDefault="00ED1EF4" w:rsidP="00F75085">
      <w:r w:rsidRPr="00ED1EF4">
        <w:rPr>
          <w:i/>
        </w:rPr>
        <w:t>Name</w:t>
      </w:r>
      <w:r>
        <w:t>: Delete File</w:t>
      </w:r>
      <w:r w:rsidR="00F75085" w:rsidRPr="00F75085">
        <w:t xml:space="preserve"> </w:t>
      </w:r>
    </w:p>
    <w:p w:rsidR="00F75085" w:rsidRDefault="00F75085" w:rsidP="00F75085">
      <w:pPr>
        <w:pStyle w:val="ListParagraph"/>
        <w:numPr>
          <w:ilvl w:val="0"/>
          <w:numId w:val="25"/>
        </w:numPr>
      </w:pPr>
      <w:r>
        <w:t>Actor inserts class name, department, and class times into a query.</w:t>
      </w:r>
    </w:p>
    <w:p w:rsidR="00F75085" w:rsidRDefault="00F75085" w:rsidP="00F75085">
      <w:pPr>
        <w:pStyle w:val="ListParagraph"/>
        <w:numPr>
          <w:ilvl w:val="0"/>
          <w:numId w:val="25"/>
        </w:numPr>
      </w:pPr>
      <w:r>
        <w:t>System creates a unique ID for the class.</w:t>
      </w:r>
    </w:p>
    <w:p w:rsidR="00F75085" w:rsidRDefault="00F75085" w:rsidP="00F75085">
      <w:pPr>
        <w:pStyle w:val="ListParagraph"/>
        <w:ind w:left="0"/>
      </w:pPr>
      <w:r w:rsidRPr="00ED1EF4">
        <w:rPr>
          <w:i/>
        </w:rPr>
        <w:t>Input</w:t>
      </w:r>
      <w:r>
        <w:t>:</w:t>
      </w:r>
    </w:p>
    <w:p w:rsidR="00ED1EF4" w:rsidRDefault="00F75085" w:rsidP="00F75085">
      <w:pPr>
        <w:pStyle w:val="ListParagraph"/>
        <w:ind w:left="0"/>
        <w:rPr>
          <w:i/>
        </w:rPr>
      </w:pPr>
      <w:r>
        <w:rPr>
          <w:i/>
        </w:rPr>
        <w:t>Output:</w:t>
      </w:r>
    </w:p>
    <w:p w:rsidR="00F75085" w:rsidRDefault="00F75085" w:rsidP="00F75085">
      <w:pPr>
        <w:pStyle w:val="ListParagraph"/>
        <w:ind w:left="0"/>
        <w:rPr>
          <w:i/>
        </w:rPr>
      </w:pPr>
    </w:p>
    <w:p w:rsidR="00F75085" w:rsidRPr="00F75085" w:rsidRDefault="00F75085" w:rsidP="00F75085">
      <w:pPr>
        <w:pStyle w:val="ListParagraph"/>
        <w:ind w:left="0"/>
        <w:rPr>
          <w:i/>
        </w:rPr>
      </w:pPr>
    </w:p>
    <w:p w:rsidR="003945AB" w:rsidRDefault="003945AB">
      <w:pPr>
        <w:rPr>
          <w:b/>
        </w:rPr>
      </w:pPr>
      <w:r>
        <w:rPr>
          <w:b/>
        </w:rPr>
        <w:t>Actor: Student</w:t>
      </w:r>
    </w:p>
    <w:p w:rsidR="00F75085" w:rsidRDefault="00890F9E" w:rsidP="00F75085">
      <w:r w:rsidRPr="00ED1EF4">
        <w:rPr>
          <w:i/>
        </w:rPr>
        <w:t>Name</w:t>
      </w:r>
      <w:r>
        <w:t>: View</w:t>
      </w:r>
      <w:r w:rsidR="00ED1EF4">
        <w:t xml:space="preserve"> Personal</w:t>
      </w:r>
      <w:r>
        <w:t xml:space="preserve"> </w:t>
      </w:r>
      <w:r w:rsidR="00ED1EF4">
        <w:t>Assignment</w:t>
      </w:r>
      <w:r w:rsidR="00F75085" w:rsidRPr="00F75085">
        <w:t xml:space="preserve"> </w:t>
      </w:r>
    </w:p>
    <w:p w:rsidR="00F75085" w:rsidRDefault="00F75085" w:rsidP="00F75085">
      <w:pPr>
        <w:pStyle w:val="ListParagraph"/>
        <w:numPr>
          <w:ilvl w:val="0"/>
          <w:numId w:val="26"/>
        </w:numPr>
      </w:pPr>
      <w:r>
        <w:lastRenderedPageBreak/>
        <w:t>Actor inserts class name, department, and class times into a query.</w:t>
      </w:r>
    </w:p>
    <w:p w:rsidR="00F75085" w:rsidRDefault="00F75085" w:rsidP="00F75085">
      <w:pPr>
        <w:pStyle w:val="ListParagraph"/>
        <w:numPr>
          <w:ilvl w:val="0"/>
          <w:numId w:val="26"/>
        </w:numPr>
      </w:pPr>
      <w:r>
        <w:t>System creates a unique ID for the class.</w:t>
      </w:r>
    </w:p>
    <w:p w:rsidR="00F75085" w:rsidRDefault="00F75085" w:rsidP="00F75085">
      <w:pPr>
        <w:pStyle w:val="ListParagraph"/>
        <w:ind w:left="0"/>
      </w:pPr>
      <w:r w:rsidRPr="00ED1EF4">
        <w:rPr>
          <w:i/>
        </w:rPr>
        <w:t>Input</w:t>
      </w:r>
      <w:r>
        <w:t>:</w:t>
      </w:r>
    </w:p>
    <w:p w:rsidR="003945AB" w:rsidRDefault="00F75085" w:rsidP="00F75085">
      <w:pPr>
        <w:pStyle w:val="ListParagraph"/>
        <w:ind w:left="0"/>
        <w:rPr>
          <w:i/>
        </w:rPr>
      </w:pPr>
      <w:r>
        <w:rPr>
          <w:i/>
        </w:rPr>
        <w:t>Output:</w:t>
      </w:r>
    </w:p>
    <w:p w:rsidR="00F75085" w:rsidRPr="00F75085" w:rsidRDefault="00F75085" w:rsidP="00F75085">
      <w:pPr>
        <w:pStyle w:val="ListParagraph"/>
        <w:ind w:left="0"/>
        <w:rPr>
          <w:i/>
        </w:rPr>
      </w:pPr>
    </w:p>
    <w:p w:rsidR="00F75085" w:rsidRDefault="00ED1EF4" w:rsidP="00F75085">
      <w:r w:rsidRPr="00ED1EF4">
        <w:rPr>
          <w:i/>
        </w:rPr>
        <w:t>Name</w:t>
      </w:r>
      <w:r>
        <w:t>: View Uploaded File</w:t>
      </w:r>
    </w:p>
    <w:p w:rsidR="00F75085" w:rsidRDefault="00F75085" w:rsidP="00F75085">
      <w:pPr>
        <w:pStyle w:val="ListParagraph"/>
        <w:numPr>
          <w:ilvl w:val="0"/>
          <w:numId w:val="15"/>
        </w:numPr>
      </w:pPr>
      <w:r>
        <w:t>Actor inserts class name, department, and class times into a query.</w:t>
      </w:r>
    </w:p>
    <w:p w:rsidR="00F75085" w:rsidRDefault="00F75085" w:rsidP="00F75085">
      <w:pPr>
        <w:pStyle w:val="ListParagraph"/>
        <w:numPr>
          <w:ilvl w:val="0"/>
          <w:numId w:val="15"/>
        </w:numPr>
      </w:pPr>
      <w:r>
        <w:t>System creates a unique ID for the class.</w:t>
      </w:r>
    </w:p>
    <w:p w:rsidR="00F75085" w:rsidRDefault="00F75085" w:rsidP="00F75085">
      <w:pPr>
        <w:pStyle w:val="ListParagraph"/>
        <w:ind w:left="0"/>
      </w:pPr>
      <w:r w:rsidRPr="00ED1EF4">
        <w:rPr>
          <w:i/>
        </w:rPr>
        <w:t>Input</w:t>
      </w:r>
      <w:r>
        <w:t>:</w:t>
      </w:r>
    </w:p>
    <w:p w:rsidR="00F75085" w:rsidRDefault="00F75085" w:rsidP="00F75085">
      <w:pPr>
        <w:pStyle w:val="ListParagraph"/>
        <w:ind w:left="0"/>
        <w:rPr>
          <w:i/>
        </w:rPr>
      </w:pPr>
      <w:r>
        <w:rPr>
          <w:i/>
        </w:rPr>
        <w:t>Output:</w:t>
      </w:r>
    </w:p>
    <w:p w:rsidR="00F75085" w:rsidRPr="00F75085" w:rsidRDefault="00F75085" w:rsidP="00F75085">
      <w:pPr>
        <w:pStyle w:val="ListParagraph"/>
        <w:ind w:left="0"/>
        <w:rPr>
          <w:i/>
        </w:rPr>
      </w:pPr>
    </w:p>
    <w:p w:rsidR="00F75085" w:rsidRDefault="00ED1EF4" w:rsidP="00F75085">
      <w:r w:rsidRPr="00ED1EF4">
        <w:rPr>
          <w:i/>
        </w:rPr>
        <w:t>Name</w:t>
      </w:r>
      <w:r>
        <w:t>: Submit Assignment</w:t>
      </w:r>
      <w:r w:rsidR="00F75085" w:rsidRPr="00F75085">
        <w:t xml:space="preserve"> </w:t>
      </w:r>
    </w:p>
    <w:p w:rsidR="00F75085" w:rsidRDefault="00F75085" w:rsidP="00F75085">
      <w:pPr>
        <w:pStyle w:val="ListParagraph"/>
        <w:numPr>
          <w:ilvl w:val="0"/>
          <w:numId w:val="16"/>
        </w:numPr>
      </w:pPr>
      <w:r>
        <w:t>Actor inserts class name, department, and class times into a query.</w:t>
      </w:r>
    </w:p>
    <w:p w:rsidR="00F75085" w:rsidRDefault="00F75085" w:rsidP="00F75085">
      <w:pPr>
        <w:pStyle w:val="ListParagraph"/>
        <w:numPr>
          <w:ilvl w:val="0"/>
          <w:numId w:val="16"/>
        </w:numPr>
      </w:pPr>
      <w:r>
        <w:t>System creates a unique ID for the class.</w:t>
      </w:r>
    </w:p>
    <w:p w:rsidR="00F75085" w:rsidRDefault="00F75085" w:rsidP="00F75085">
      <w:pPr>
        <w:pStyle w:val="ListParagraph"/>
        <w:ind w:left="0"/>
      </w:pPr>
      <w:r w:rsidRPr="00ED1EF4">
        <w:rPr>
          <w:i/>
        </w:rPr>
        <w:t>Input</w:t>
      </w:r>
      <w:r>
        <w:t>:</w:t>
      </w:r>
    </w:p>
    <w:p w:rsidR="00ED1EF4" w:rsidRDefault="00F75085" w:rsidP="00F75085">
      <w:pPr>
        <w:pStyle w:val="ListParagraph"/>
        <w:ind w:left="0"/>
        <w:rPr>
          <w:i/>
        </w:rPr>
      </w:pPr>
      <w:r>
        <w:rPr>
          <w:i/>
        </w:rPr>
        <w:t>Output:</w:t>
      </w:r>
    </w:p>
    <w:p w:rsidR="00F75085" w:rsidRPr="00F75085" w:rsidRDefault="00F75085" w:rsidP="00F75085">
      <w:pPr>
        <w:pStyle w:val="ListParagraph"/>
        <w:ind w:left="0"/>
        <w:rPr>
          <w:i/>
        </w:rPr>
      </w:pPr>
    </w:p>
    <w:p w:rsidR="00F75085" w:rsidRDefault="00ED1EF4" w:rsidP="00F75085">
      <w:r w:rsidRPr="00ED1EF4">
        <w:rPr>
          <w:i/>
        </w:rPr>
        <w:t>Name</w:t>
      </w:r>
      <w:r>
        <w:t>: Check Grades</w:t>
      </w:r>
      <w:r w:rsidR="00F75085" w:rsidRPr="00F75085">
        <w:t xml:space="preserve"> </w:t>
      </w:r>
    </w:p>
    <w:p w:rsidR="00F75085" w:rsidRDefault="00F75085" w:rsidP="00F75085">
      <w:pPr>
        <w:pStyle w:val="ListParagraph"/>
        <w:numPr>
          <w:ilvl w:val="0"/>
          <w:numId w:val="17"/>
        </w:numPr>
      </w:pPr>
      <w:r>
        <w:t>Actor inserts class name, department, and class times into a query.</w:t>
      </w:r>
    </w:p>
    <w:p w:rsidR="00F75085" w:rsidRDefault="00F75085" w:rsidP="00F75085">
      <w:pPr>
        <w:pStyle w:val="ListParagraph"/>
        <w:numPr>
          <w:ilvl w:val="0"/>
          <w:numId w:val="17"/>
        </w:numPr>
      </w:pPr>
      <w:r>
        <w:t>System creates a unique ID for the class.</w:t>
      </w:r>
    </w:p>
    <w:p w:rsidR="00F75085" w:rsidRDefault="00F75085" w:rsidP="00F75085">
      <w:pPr>
        <w:pStyle w:val="ListParagraph"/>
        <w:ind w:left="0"/>
      </w:pPr>
      <w:r w:rsidRPr="00ED1EF4">
        <w:rPr>
          <w:i/>
        </w:rPr>
        <w:t>Input</w:t>
      </w:r>
      <w:r>
        <w:t>:</w:t>
      </w:r>
    </w:p>
    <w:p w:rsidR="00ED1EF4" w:rsidRDefault="00F75085" w:rsidP="00F75085">
      <w:pPr>
        <w:pStyle w:val="ListParagraph"/>
        <w:ind w:left="0"/>
        <w:rPr>
          <w:i/>
        </w:rPr>
      </w:pPr>
      <w:r>
        <w:rPr>
          <w:i/>
        </w:rPr>
        <w:t>Output:</w:t>
      </w:r>
    </w:p>
    <w:p w:rsidR="00F75085" w:rsidRPr="00F75085" w:rsidRDefault="00F75085" w:rsidP="00F75085">
      <w:pPr>
        <w:pStyle w:val="ListParagraph"/>
        <w:ind w:left="0"/>
        <w:rPr>
          <w:i/>
        </w:rPr>
      </w:pPr>
    </w:p>
    <w:p w:rsidR="00F75085" w:rsidRDefault="00ED1EF4" w:rsidP="00F75085">
      <w:r w:rsidRPr="00ED1EF4">
        <w:rPr>
          <w:i/>
        </w:rPr>
        <w:t>Name</w:t>
      </w:r>
      <w:r>
        <w:t xml:space="preserve">: View Report </w:t>
      </w:r>
    </w:p>
    <w:p w:rsidR="00F75085" w:rsidRDefault="00F75085" w:rsidP="00F75085">
      <w:pPr>
        <w:pStyle w:val="ListParagraph"/>
        <w:numPr>
          <w:ilvl w:val="0"/>
          <w:numId w:val="18"/>
        </w:numPr>
      </w:pPr>
      <w:r>
        <w:t>Actor inserts class name, department, and class times into a query.</w:t>
      </w:r>
    </w:p>
    <w:p w:rsidR="00F75085" w:rsidRDefault="00F75085" w:rsidP="00F75085">
      <w:pPr>
        <w:pStyle w:val="ListParagraph"/>
        <w:numPr>
          <w:ilvl w:val="0"/>
          <w:numId w:val="18"/>
        </w:numPr>
      </w:pPr>
      <w:r>
        <w:t>System creates a unique ID for the class.</w:t>
      </w:r>
    </w:p>
    <w:p w:rsidR="00F75085" w:rsidRDefault="00F75085" w:rsidP="00F75085">
      <w:pPr>
        <w:pStyle w:val="ListParagraph"/>
        <w:ind w:left="0"/>
      </w:pPr>
      <w:r w:rsidRPr="00ED1EF4">
        <w:rPr>
          <w:i/>
        </w:rPr>
        <w:t>Input</w:t>
      </w:r>
      <w:r>
        <w:t>:</w:t>
      </w:r>
    </w:p>
    <w:p w:rsidR="00F75085" w:rsidRPr="00ED1EF4" w:rsidRDefault="00F75085" w:rsidP="00F75085">
      <w:pPr>
        <w:pStyle w:val="ListParagraph"/>
        <w:ind w:left="0"/>
        <w:rPr>
          <w:i/>
        </w:rPr>
      </w:pPr>
      <w:r>
        <w:rPr>
          <w:i/>
        </w:rPr>
        <w:t>Output:</w:t>
      </w:r>
    </w:p>
    <w:p w:rsidR="00F75085" w:rsidRPr="00F75085" w:rsidRDefault="00F75085">
      <w:r>
        <w:rPr>
          <w:i/>
        </w:rPr>
        <w:t xml:space="preserve">Name: </w:t>
      </w:r>
      <w:r>
        <w:t>Sign up to Classes</w:t>
      </w:r>
    </w:p>
    <w:p w:rsidR="002776D8" w:rsidRDefault="002776D8" w:rsidP="002776D8">
      <w:pPr>
        <w:pStyle w:val="ListParagraph"/>
        <w:numPr>
          <w:ilvl w:val="0"/>
          <w:numId w:val="27"/>
        </w:numPr>
      </w:pPr>
      <w:r>
        <w:lastRenderedPageBreak/>
        <w:t>Actor inserts class name, department, and class times into a query.</w:t>
      </w:r>
    </w:p>
    <w:p w:rsidR="002776D8" w:rsidRDefault="002776D8" w:rsidP="002776D8">
      <w:pPr>
        <w:pStyle w:val="ListParagraph"/>
        <w:numPr>
          <w:ilvl w:val="0"/>
          <w:numId w:val="27"/>
        </w:numPr>
      </w:pPr>
      <w:r>
        <w:t>System creates a unique ID for the class.</w:t>
      </w:r>
    </w:p>
    <w:p w:rsidR="002776D8" w:rsidRDefault="002776D8" w:rsidP="002776D8">
      <w:pPr>
        <w:pStyle w:val="ListParagraph"/>
        <w:ind w:left="0"/>
      </w:pPr>
      <w:r w:rsidRPr="00ED1EF4">
        <w:rPr>
          <w:i/>
        </w:rPr>
        <w:t>Input</w:t>
      </w:r>
      <w:r>
        <w:t>:</w:t>
      </w:r>
    </w:p>
    <w:p w:rsidR="002776D8" w:rsidRPr="00ED1EF4" w:rsidRDefault="002776D8" w:rsidP="002776D8">
      <w:pPr>
        <w:pStyle w:val="ListParagraph"/>
        <w:ind w:left="0"/>
        <w:rPr>
          <w:i/>
        </w:rPr>
      </w:pPr>
      <w:r>
        <w:rPr>
          <w:i/>
        </w:rPr>
        <w:t>Output:</w:t>
      </w:r>
    </w:p>
    <w:p w:rsidR="00F75085" w:rsidRDefault="00F75085"/>
    <w:p w:rsidR="002776D8" w:rsidRDefault="002776D8"/>
    <w:p w:rsidR="003945AB" w:rsidRDefault="003945AB">
      <w:pPr>
        <w:rPr>
          <w:b/>
        </w:rPr>
      </w:pPr>
      <w:r>
        <w:rPr>
          <w:b/>
        </w:rPr>
        <w:t>Actor: Generic User</w:t>
      </w:r>
    </w:p>
    <w:p w:rsidR="00F75085" w:rsidRDefault="003945AB" w:rsidP="00F75085">
      <w:r w:rsidRPr="00ED1EF4">
        <w:rPr>
          <w:i/>
        </w:rPr>
        <w:t>Name</w:t>
      </w:r>
      <w:r>
        <w:t>: Login</w:t>
      </w:r>
      <w:r w:rsidR="00F75085" w:rsidRPr="00F75085">
        <w:t xml:space="preserve"> </w:t>
      </w:r>
    </w:p>
    <w:p w:rsidR="00F75085" w:rsidRDefault="00F75085" w:rsidP="00F75085">
      <w:pPr>
        <w:pStyle w:val="ListParagraph"/>
        <w:numPr>
          <w:ilvl w:val="0"/>
          <w:numId w:val="19"/>
        </w:numPr>
      </w:pPr>
      <w:r>
        <w:t>Actor inserts class name, department, and class times into a query.</w:t>
      </w:r>
    </w:p>
    <w:p w:rsidR="00F75085" w:rsidRDefault="00F75085" w:rsidP="00F75085">
      <w:pPr>
        <w:pStyle w:val="ListParagraph"/>
        <w:numPr>
          <w:ilvl w:val="0"/>
          <w:numId w:val="19"/>
        </w:numPr>
      </w:pPr>
      <w:r>
        <w:t>System creates a unique ID for the class.</w:t>
      </w:r>
    </w:p>
    <w:p w:rsidR="00F75085" w:rsidRDefault="00F75085" w:rsidP="00F75085">
      <w:pPr>
        <w:pStyle w:val="ListParagraph"/>
        <w:ind w:left="0"/>
      </w:pPr>
      <w:r w:rsidRPr="00ED1EF4">
        <w:rPr>
          <w:i/>
        </w:rPr>
        <w:t>Input</w:t>
      </w:r>
      <w:r>
        <w:t>:</w:t>
      </w:r>
    </w:p>
    <w:p w:rsidR="003945AB" w:rsidRDefault="00F75085" w:rsidP="00F75085">
      <w:pPr>
        <w:pStyle w:val="ListParagraph"/>
        <w:ind w:left="0"/>
        <w:rPr>
          <w:i/>
        </w:rPr>
      </w:pPr>
      <w:r>
        <w:rPr>
          <w:i/>
        </w:rPr>
        <w:t>Output:</w:t>
      </w:r>
    </w:p>
    <w:p w:rsidR="00F75085" w:rsidRPr="00F75085" w:rsidRDefault="00F75085" w:rsidP="00F75085">
      <w:pPr>
        <w:pStyle w:val="ListParagraph"/>
        <w:ind w:left="0"/>
        <w:rPr>
          <w:i/>
        </w:rPr>
      </w:pPr>
    </w:p>
    <w:p w:rsidR="00F75085" w:rsidRDefault="003945AB" w:rsidP="00F75085">
      <w:r w:rsidRPr="00ED1EF4">
        <w:rPr>
          <w:i/>
        </w:rPr>
        <w:t>Name</w:t>
      </w:r>
      <w:r>
        <w:t>: Logout</w:t>
      </w:r>
      <w:r w:rsidR="00F75085" w:rsidRPr="00F75085">
        <w:t xml:space="preserve"> </w:t>
      </w:r>
    </w:p>
    <w:p w:rsidR="00F75085" w:rsidRDefault="00F75085" w:rsidP="00F75085">
      <w:pPr>
        <w:pStyle w:val="ListParagraph"/>
        <w:numPr>
          <w:ilvl w:val="0"/>
          <w:numId w:val="20"/>
        </w:numPr>
      </w:pPr>
      <w:r>
        <w:t>Actor inserts class name, department, and class times into a query.</w:t>
      </w:r>
    </w:p>
    <w:p w:rsidR="00F75085" w:rsidRDefault="00F75085" w:rsidP="00F75085">
      <w:pPr>
        <w:pStyle w:val="ListParagraph"/>
        <w:numPr>
          <w:ilvl w:val="0"/>
          <w:numId w:val="20"/>
        </w:numPr>
      </w:pPr>
      <w:r>
        <w:t>System creates a unique ID for the class.</w:t>
      </w:r>
    </w:p>
    <w:p w:rsidR="00F75085" w:rsidRDefault="00F75085" w:rsidP="00F75085">
      <w:pPr>
        <w:pStyle w:val="ListParagraph"/>
        <w:ind w:left="0"/>
      </w:pPr>
      <w:r w:rsidRPr="00ED1EF4">
        <w:rPr>
          <w:i/>
        </w:rPr>
        <w:t>Input</w:t>
      </w:r>
      <w:r>
        <w:t>:</w:t>
      </w:r>
    </w:p>
    <w:p w:rsidR="003945AB" w:rsidRDefault="00F75085" w:rsidP="00F75085">
      <w:pPr>
        <w:pStyle w:val="ListParagraph"/>
        <w:ind w:left="0"/>
        <w:rPr>
          <w:i/>
        </w:rPr>
      </w:pPr>
      <w:r>
        <w:rPr>
          <w:i/>
        </w:rPr>
        <w:t>Output:</w:t>
      </w:r>
    </w:p>
    <w:p w:rsidR="00F75085" w:rsidRPr="00F75085" w:rsidRDefault="00F75085" w:rsidP="00F75085">
      <w:pPr>
        <w:pStyle w:val="ListParagraph"/>
        <w:ind w:left="0"/>
        <w:rPr>
          <w:b/>
          <w:i/>
        </w:rPr>
      </w:pPr>
    </w:p>
    <w:sectPr w:rsidR="00F75085" w:rsidRPr="00F75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7B3E"/>
    <w:multiLevelType w:val="hybridMultilevel"/>
    <w:tmpl w:val="BF0EE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50043"/>
    <w:multiLevelType w:val="hybridMultilevel"/>
    <w:tmpl w:val="BF0EE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51B37"/>
    <w:multiLevelType w:val="hybridMultilevel"/>
    <w:tmpl w:val="BF0EE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E4DAA"/>
    <w:multiLevelType w:val="hybridMultilevel"/>
    <w:tmpl w:val="BF0EE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716EE"/>
    <w:multiLevelType w:val="hybridMultilevel"/>
    <w:tmpl w:val="BF0EE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446C5"/>
    <w:multiLevelType w:val="hybridMultilevel"/>
    <w:tmpl w:val="BF0EE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F14EF"/>
    <w:multiLevelType w:val="hybridMultilevel"/>
    <w:tmpl w:val="BF0EE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C5EFF"/>
    <w:multiLevelType w:val="hybridMultilevel"/>
    <w:tmpl w:val="BF0EE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710AD"/>
    <w:multiLevelType w:val="hybridMultilevel"/>
    <w:tmpl w:val="BF0EE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C578C"/>
    <w:multiLevelType w:val="hybridMultilevel"/>
    <w:tmpl w:val="BF0EE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9725B7"/>
    <w:multiLevelType w:val="hybridMultilevel"/>
    <w:tmpl w:val="BF0EE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F00C1"/>
    <w:multiLevelType w:val="hybridMultilevel"/>
    <w:tmpl w:val="BF0EE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C2454"/>
    <w:multiLevelType w:val="hybridMultilevel"/>
    <w:tmpl w:val="BF0EE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0D2A21"/>
    <w:multiLevelType w:val="hybridMultilevel"/>
    <w:tmpl w:val="BF0EE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F48D0"/>
    <w:multiLevelType w:val="hybridMultilevel"/>
    <w:tmpl w:val="BF0EE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7A7E67"/>
    <w:multiLevelType w:val="hybridMultilevel"/>
    <w:tmpl w:val="BF0EE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C1A0F"/>
    <w:multiLevelType w:val="hybridMultilevel"/>
    <w:tmpl w:val="BF0EE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B6321E"/>
    <w:multiLevelType w:val="hybridMultilevel"/>
    <w:tmpl w:val="BF0EE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4C7A20"/>
    <w:multiLevelType w:val="hybridMultilevel"/>
    <w:tmpl w:val="BF0EE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F66D89"/>
    <w:multiLevelType w:val="hybridMultilevel"/>
    <w:tmpl w:val="BF0EE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43539C"/>
    <w:multiLevelType w:val="hybridMultilevel"/>
    <w:tmpl w:val="BF0EE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F0425E"/>
    <w:multiLevelType w:val="hybridMultilevel"/>
    <w:tmpl w:val="BF0EE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D14D95"/>
    <w:multiLevelType w:val="hybridMultilevel"/>
    <w:tmpl w:val="BF0EE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552206"/>
    <w:multiLevelType w:val="hybridMultilevel"/>
    <w:tmpl w:val="BF0EE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835A8F"/>
    <w:multiLevelType w:val="hybridMultilevel"/>
    <w:tmpl w:val="BF0EE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2204EA"/>
    <w:multiLevelType w:val="hybridMultilevel"/>
    <w:tmpl w:val="BF0EE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7822CF"/>
    <w:multiLevelType w:val="hybridMultilevel"/>
    <w:tmpl w:val="BF0EE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D36B83"/>
    <w:multiLevelType w:val="hybridMultilevel"/>
    <w:tmpl w:val="BF0EE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1122AA"/>
    <w:multiLevelType w:val="hybridMultilevel"/>
    <w:tmpl w:val="BF0EE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DA32EB"/>
    <w:multiLevelType w:val="hybridMultilevel"/>
    <w:tmpl w:val="BF0EE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8A287C"/>
    <w:multiLevelType w:val="hybridMultilevel"/>
    <w:tmpl w:val="BF0EE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7"/>
  </w:num>
  <w:num w:numId="4">
    <w:abstractNumId w:val="5"/>
  </w:num>
  <w:num w:numId="5">
    <w:abstractNumId w:val="9"/>
  </w:num>
  <w:num w:numId="6">
    <w:abstractNumId w:val="24"/>
  </w:num>
  <w:num w:numId="7">
    <w:abstractNumId w:val="17"/>
  </w:num>
  <w:num w:numId="8">
    <w:abstractNumId w:val="27"/>
  </w:num>
  <w:num w:numId="9">
    <w:abstractNumId w:val="20"/>
  </w:num>
  <w:num w:numId="10">
    <w:abstractNumId w:val="18"/>
  </w:num>
  <w:num w:numId="11">
    <w:abstractNumId w:val="28"/>
  </w:num>
  <w:num w:numId="12">
    <w:abstractNumId w:val="0"/>
  </w:num>
  <w:num w:numId="13">
    <w:abstractNumId w:val="19"/>
  </w:num>
  <w:num w:numId="14">
    <w:abstractNumId w:val="23"/>
  </w:num>
  <w:num w:numId="15">
    <w:abstractNumId w:val="26"/>
  </w:num>
  <w:num w:numId="16">
    <w:abstractNumId w:val="2"/>
  </w:num>
  <w:num w:numId="17">
    <w:abstractNumId w:val="13"/>
  </w:num>
  <w:num w:numId="18">
    <w:abstractNumId w:val="30"/>
  </w:num>
  <w:num w:numId="19">
    <w:abstractNumId w:val="22"/>
  </w:num>
  <w:num w:numId="20">
    <w:abstractNumId w:val="4"/>
  </w:num>
  <w:num w:numId="21">
    <w:abstractNumId w:val="25"/>
  </w:num>
  <w:num w:numId="22">
    <w:abstractNumId w:val="11"/>
  </w:num>
  <w:num w:numId="23">
    <w:abstractNumId w:val="3"/>
  </w:num>
  <w:num w:numId="24">
    <w:abstractNumId w:val="10"/>
  </w:num>
  <w:num w:numId="25">
    <w:abstractNumId w:val="6"/>
  </w:num>
  <w:num w:numId="26">
    <w:abstractNumId w:val="16"/>
  </w:num>
  <w:num w:numId="27">
    <w:abstractNumId w:val="8"/>
  </w:num>
  <w:num w:numId="28">
    <w:abstractNumId w:val="15"/>
  </w:num>
  <w:num w:numId="29">
    <w:abstractNumId w:val="1"/>
  </w:num>
  <w:num w:numId="30">
    <w:abstractNumId w:val="29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AB"/>
    <w:rsid w:val="00024AF1"/>
    <w:rsid w:val="000E7801"/>
    <w:rsid w:val="0017251A"/>
    <w:rsid w:val="001E5053"/>
    <w:rsid w:val="002776D8"/>
    <w:rsid w:val="00286EF7"/>
    <w:rsid w:val="003945AB"/>
    <w:rsid w:val="003E1CD7"/>
    <w:rsid w:val="00405159"/>
    <w:rsid w:val="005736CF"/>
    <w:rsid w:val="006D0E3B"/>
    <w:rsid w:val="00890F9E"/>
    <w:rsid w:val="00911C1F"/>
    <w:rsid w:val="009227ED"/>
    <w:rsid w:val="00924BF5"/>
    <w:rsid w:val="009700A9"/>
    <w:rsid w:val="00B14112"/>
    <w:rsid w:val="00C408D1"/>
    <w:rsid w:val="00C92074"/>
    <w:rsid w:val="00CD218F"/>
    <w:rsid w:val="00D311E8"/>
    <w:rsid w:val="00E514CB"/>
    <w:rsid w:val="00E67DA4"/>
    <w:rsid w:val="00ED1EF4"/>
    <w:rsid w:val="00F7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467B"/>
  <w15:chartTrackingRefBased/>
  <w15:docId w15:val="{13CD361F-7FC6-42C8-A2AD-600719D9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311E8"/>
    <w:pPr>
      <w:spacing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1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1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lipe\Documents\Custom%20Office%20Templates\Basic%20Custo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CAD24-983B-4EBF-813C-F533CC930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Custom Template.dotx</Template>
  <TotalTime>1817</TotalTime>
  <Pages>7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Phillipe Hehn</dc:creator>
  <cp:keywords/>
  <dc:description/>
  <cp:lastModifiedBy>Phillipe Hehn</cp:lastModifiedBy>
  <cp:revision>5</cp:revision>
  <dcterms:created xsi:type="dcterms:W3CDTF">2017-03-25T01:49:00Z</dcterms:created>
  <dcterms:modified xsi:type="dcterms:W3CDTF">2017-03-26T22:12:00Z</dcterms:modified>
</cp:coreProperties>
</file>